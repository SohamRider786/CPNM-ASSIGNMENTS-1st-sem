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D077E9" w:rsidP="00D70D02"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E6307" w:rsidRPr="00D86945" w:rsidRDefault="007E6307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CPNM LAB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7E6307" w:rsidRPr="00D86945" w:rsidRDefault="007E6307" w:rsidP="00D077E9">
                            <w:pPr>
                              <w:pStyle w:val="Title"/>
                              <w:spacing w:after="0"/>
                            </w:pPr>
                            <w:r>
                              <w:t>CPNM LAB REPORT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21DFE0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09CF8DFD17CA446390E27F05C5ECE7B8"/>
              </w:placeholder>
              <w15:appearance w15:val="hidden"/>
            </w:sdtPr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7E6307">
                  <w:rPr>
                    <w:rStyle w:val="SubtitleChar"/>
                    <w:b w:val="0"/>
                    <w:noProof/>
                  </w:rPr>
                  <w:t>April 2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129D8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7E6307" w:rsidRDefault="007E6307" w:rsidP="00D077E9">
            <w:r>
              <w:t>BCSE FIRST YEAR FIRST SEMESTER</w:t>
            </w:r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35DB3354D8C9403794F9CA5EE8A78B9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7E6307">
                  <w:t>SOHAM CHOWDHURY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7725D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889DF6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7E6307" w:rsidRPr="00D66FBF" w:rsidRDefault="007E6307" w:rsidP="007E6307">
      <w:pPr>
        <w:pStyle w:val="Content"/>
        <w:rPr>
          <w:b/>
          <w:sz w:val="72"/>
          <w:szCs w:val="72"/>
          <w:u w:val="single"/>
        </w:rPr>
      </w:pPr>
      <w:r w:rsidRPr="00D66FBF">
        <w:rPr>
          <w:b/>
          <w:sz w:val="72"/>
          <w:szCs w:val="72"/>
          <w:u w:val="single"/>
        </w:rPr>
        <w:lastRenderedPageBreak/>
        <w:t>CPNM LAB ASSIGNMENT REPORT</w:t>
      </w:r>
    </w:p>
    <w:p w:rsidR="007E6307" w:rsidRDefault="007E6307" w:rsidP="007E6307">
      <w:pPr>
        <w:pStyle w:val="Content"/>
        <w:rPr>
          <w:sz w:val="44"/>
          <w:szCs w:val="44"/>
        </w:rPr>
      </w:pPr>
    </w:p>
    <w:p w:rsidR="007E6307" w:rsidRDefault="007E6307" w:rsidP="007E6307">
      <w:pPr>
        <w:pStyle w:val="Content"/>
        <w:rPr>
          <w:sz w:val="44"/>
          <w:szCs w:val="44"/>
        </w:rPr>
      </w:pPr>
      <w:r>
        <w:rPr>
          <w:sz w:val="44"/>
          <w:szCs w:val="44"/>
        </w:rPr>
        <w:t>BCSE FIRST YEAR FIRST SEMESTER 2021-2022</w:t>
      </w:r>
    </w:p>
    <w:p w:rsidR="007E6307" w:rsidRDefault="007E6307" w:rsidP="007E6307">
      <w:pPr>
        <w:pStyle w:val="Content"/>
        <w:rPr>
          <w:sz w:val="44"/>
          <w:szCs w:val="44"/>
        </w:rPr>
      </w:pPr>
      <w:r>
        <w:rPr>
          <w:sz w:val="44"/>
          <w:szCs w:val="44"/>
        </w:rPr>
        <w:t>NAME-SOHAM CHOWDHURY</w:t>
      </w:r>
    </w:p>
    <w:p w:rsidR="007E6307" w:rsidRDefault="007E6307" w:rsidP="007E6307">
      <w:pPr>
        <w:pStyle w:val="Content"/>
        <w:rPr>
          <w:sz w:val="44"/>
          <w:szCs w:val="44"/>
        </w:rPr>
      </w:pPr>
      <w:r>
        <w:rPr>
          <w:sz w:val="44"/>
          <w:szCs w:val="44"/>
        </w:rPr>
        <w:t>DEPARTMENT-COMPUTER SCIENCE AND ENGINEERING</w:t>
      </w:r>
    </w:p>
    <w:p w:rsidR="007E6307" w:rsidRDefault="007E6307" w:rsidP="007E6307">
      <w:pPr>
        <w:pStyle w:val="Content"/>
        <w:rPr>
          <w:sz w:val="44"/>
          <w:szCs w:val="44"/>
        </w:rPr>
      </w:pPr>
      <w:r>
        <w:rPr>
          <w:sz w:val="44"/>
          <w:szCs w:val="44"/>
        </w:rPr>
        <w:t>SECTION-A3.</w:t>
      </w:r>
    </w:p>
    <w:p w:rsidR="007E6307" w:rsidRDefault="007E6307" w:rsidP="007E6307">
      <w:pPr>
        <w:pStyle w:val="Content"/>
        <w:rPr>
          <w:sz w:val="44"/>
          <w:szCs w:val="44"/>
        </w:rPr>
      </w:pPr>
      <w:r>
        <w:rPr>
          <w:sz w:val="44"/>
          <w:szCs w:val="44"/>
        </w:rPr>
        <w:t>ROLL NO-002110501145.</w:t>
      </w:r>
    </w:p>
    <w:p w:rsidR="007E6307" w:rsidRDefault="007E6307" w:rsidP="007E6307">
      <w:pPr>
        <w:spacing w:after="200"/>
      </w:pPr>
      <w:r>
        <w:br w:type="page"/>
      </w:r>
    </w:p>
    <w:p w:rsidR="007E6307" w:rsidRPr="009A26FB" w:rsidRDefault="007E6307" w:rsidP="007E6307">
      <w:pPr>
        <w:pStyle w:val="Heading1"/>
        <w:rPr>
          <w:u w:val="single"/>
        </w:rPr>
      </w:pPr>
      <w:r>
        <w:rPr>
          <w:u w:val="single"/>
        </w:rPr>
        <w:lastRenderedPageBreak/>
        <w:t>ASSIGNMENT 8</w:t>
      </w:r>
    </w:p>
    <w:p w:rsidR="0087605E" w:rsidRPr="007E6307" w:rsidRDefault="007E6307" w:rsidP="007E630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6307">
        <w:rPr>
          <w:sz w:val="32"/>
          <w:szCs w:val="32"/>
        </w:rPr>
        <w:t>Write a menu-driven program for solving a system of linear equations using Gauss-Elimination method, Jacobi’s method and Gauss Elimination with pivoting method</w:t>
      </w:r>
    </w:p>
    <w:p w:rsidR="007E6307" w:rsidRDefault="007E6307" w:rsidP="007E6307">
      <w:pPr>
        <w:pStyle w:val="ListParagraph"/>
        <w:rPr>
          <w:sz w:val="32"/>
          <w:szCs w:val="32"/>
        </w:rPr>
      </w:pPr>
    </w:p>
    <w:p w:rsidR="007E6307" w:rsidRDefault="007E6307" w:rsidP="007E630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&lt;stdio.h&gt;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&lt;stdlib.h&gt;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&lt;math.h&gt;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#define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 xml:space="preserve"> e 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0.001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input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"enter the augmented matrix(coefficients):-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 xml:space="preserve">"enter the coefficients of the equation number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%d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%lf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print_augmented_matrix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the matrix is:-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==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":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%.0lf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\t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else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%.0lf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\t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guass_elimination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temp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&gt;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temp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]/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   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]-(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temp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]/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&gt;=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--)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0.0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&lt;=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]*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]-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)/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"the solution is: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%0.3lf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\t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jacobis_method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m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"enter the maximum number of iterations="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%d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m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x_old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x_new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0.0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x_old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m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    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!=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])*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x_old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x_new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]-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)/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fabs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x_old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]-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x_new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])&lt;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else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x_old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x_new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else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"the solutions are: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%.3lf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\t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x_new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pivoting_method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temp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!=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temp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]/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   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]-(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temp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>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]/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"the solutions are as follows:-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%0.3lf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\t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main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arr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"the number of equations="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%d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input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arr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print_augmented_matrix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arr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"enter the choice:-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1.GUASS ELIMINATION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2.JACOBI METHOD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3.PIVOTING METHOD</w:t>
      </w:r>
      <w:r w:rsidRPr="007E6307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="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%d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switch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case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guass_elimination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arr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print_augmented_matrix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arr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case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jacobis_method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arr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case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3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pivoting_method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arr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7E6307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default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7E6307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7E6307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"invalid choice"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7E6307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return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7E6307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7E6307" w:rsidRPr="007E6307" w:rsidRDefault="007E6307" w:rsidP="007E6307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7E6307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7E6307" w:rsidRDefault="007E6307" w:rsidP="007E6307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7E6307">
        <w:t xml:space="preserve"> </w:t>
      </w:r>
      <w:r w:rsidRPr="007E6307">
        <w:rPr>
          <w:sz w:val="32"/>
          <w:szCs w:val="32"/>
        </w:rPr>
        <w:t xml:space="preserve">Using the above program solve the following system of equations: i. 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 xml:space="preserve"> + </w:t>
      </w:r>
      <w:r w:rsidRPr="007E6307">
        <w:rPr>
          <w:rFonts w:ascii="Cambria Math" w:hAnsi="Cambria Math" w:cs="Cambria Math"/>
          <w:sz w:val="32"/>
          <w:szCs w:val="32"/>
        </w:rPr>
        <w:t>𝑦</w:t>
      </w:r>
      <w:r w:rsidRPr="007E6307">
        <w:rPr>
          <w:sz w:val="32"/>
          <w:szCs w:val="32"/>
        </w:rPr>
        <w:t xml:space="preserve"> + </w:t>
      </w:r>
      <w:r w:rsidRPr="007E6307">
        <w:rPr>
          <w:rFonts w:ascii="Cambria Math" w:hAnsi="Cambria Math" w:cs="Cambria Math"/>
          <w:sz w:val="32"/>
          <w:szCs w:val="32"/>
        </w:rPr>
        <w:t>𝑧</w:t>
      </w:r>
      <w:r w:rsidRPr="007E6307">
        <w:rPr>
          <w:sz w:val="32"/>
          <w:szCs w:val="32"/>
        </w:rPr>
        <w:t xml:space="preserve"> = 6 ii. 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 xml:space="preserve">1 + 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 xml:space="preserve">2 + 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>3 = 3 iii. 2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>1 + 4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>2 + 2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 xml:space="preserve">3 = 15 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 xml:space="preserve"> + </w:t>
      </w:r>
      <w:r w:rsidRPr="007E6307">
        <w:rPr>
          <w:rFonts w:ascii="Cambria Math" w:hAnsi="Cambria Math" w:cs="Cambria Math"/>
          <w:sz w:val="32"/>
          <w:szCs w:val="32"/>
        </w:rPr>
        <w:t>𝑦</w:t>
      </w:r>
      <w:r w:rsidRPr="007E6307">
        <w:rPr>
          <w:sz w:val="32"/>
          <w:szCs w:val="32"/>
        </w:rPr>
        <w:t xml:space="preserve"> − </w:t>
      </w:r>
      <w:r w:rsidRPr="007E6307">
        <w:rPr>
          <w:rFonts w:ascii="Cambria Math" w:hAnsi="Cambria Math" w:cs="Cambria Math"/>
          <w:sz w:val="32"/>
          <w:szCs w:val="32"/>
        </w:rPr>
        <w:t>𝑧</w:t>
      </w:r>
      <w:r w:rsidRPr="007E6307">
        <w:rPr>
          <w:sz w:val="32"/>
          <w:szCs w:val="32"/>
        </w:rPr>
        <w:t xml:space="preserve"> = 0 2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>1 + 3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 xml:space="preserve">2 + 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>3 = 6 2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 xml:space="preserve">1 + 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>2 + 2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 xml:space="preserve">3 = −5 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 xml:space="preserve"> − </w:t>
      </w:r>
      <w:r w:rsidRPr="007E6307">
        <w:rPr>
          <w:rFonts w:ascii="Cambria Math" w:hAnsi="Cambria Math" w:cs="Cambria Math"/>
          <w:sz w:val="32"/>
          <w:szCs w:val="32"/>
        </w:rPr>
        <w:t>𝑦</w:t>
      </w:r>
      <w:r w:rsidRPr="007E6307">
        <w:rPr>
          <w:sz w:val="32"/>
          <w:szCs w:val="32"/>
        </w:rPr>
        <w:t xml:space="preserve"> + </w:t>
      </w:r>
      <w:r w:rsidRPr="007E6307">
        <w:rPr>
          <w:rFonts w:ascii="Cambria Math" w:hAnsi="Cambria Math" w:cs="Cambria Math"/>
          <w:sz w:val="32"/>
          <w:szCs w:val="32"/>
        </w:rPr>
        <w:t>𝑧</w:t>
      </w:r>
      <w:r w:rsidRPr="007E6307">
        <w:rPr>
          <w:sz w:val="32"/>
          <w:szCs w:val="32"/>
        </w:rPr>
        <w:t xml:space="preserve"> = 2 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 xml:space="preserve">1 − 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 xml:space="preserve">2 − 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>3 = −3 4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 xml:space="preserve">1 + 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>2 − 2</w:t>
      </w:r>
      <w:r w:rsidRPr="007E6307">
        <w:rPr>
          <w:rFonts w:ascii="Cambria Math" w:hAnsi="Cambria Math" w:cs="Cambria Math"/>
          <w:sz w:val="32"/>
          <w:szCs w:val="32"/>
        </w:rPr>
        <w:t>𝑥</w:t>
      </w:r>
      <w:r w:rsidRPr="007E6307">
        <w:rPr>
          <w:sz w:val="32"/>
          <w:szCs w:val="32"/>
        </w:rPr>
        <w:t>3 = 0</w:t>
      </w:r>
    </w:p>
    <w:p w:rsidR="007E6307" w:rsidRDefault="007E6307">
      <w:pPr>
        <w:spacing w:after="20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E6307" w:rsidRDefault="007E6307">
      <w:pPr>
        <w:spacing w:after="200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7E6307" w:rsidRDefault="007E6307">
      <w:pPr>
        <w:spacing w:after="20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4991100" cy="745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1 OUTPUT 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7E6307" w:rsidRDefault="007E6307">
      <w:pPr>
        <w:spacing w:after="20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4838700" cy="6905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1 OUTPUT 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7E6307" w:rsidRDefault="007E6307">
      <w:pPr>
        <w:spacing w:after="20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181600" cy="6753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 OUTPUT 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7E6307" w:rsidRPr="00373FFC" w:rsidRDefault="00373FFC" w:rsidP="00373FFC">
      <w:pPr>
        <w:spacing w:after="200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="007E6307" w:rsidRPr="00373FFC">
        <w:rPr>
          <w:sz w:val="32"/>
          <w:szCs w:val="32"/>
        </w:rPr>
        <w:t xml:space="preserve">Write a menu-driven program for implementing Interpolation using Lagrange's formula, Newton’s forward difference formula, and Newton’s backward difference formula. </w:t>
      </w:r>
    </w:p>
    <w:p w:rsidR="007E6307" w:rsidRDefault="007E6307" w:rsidP="007E6307">
      <w:pPr>
        <w:spacing w:after="200"/>
        <w:ind w:left="360"/>
        <w:rPr>
          <w:sz w:val="32"/>
          <w:szCs w:val="32"/>
        </w:rPr>
      </w:pPr>
      <w:r w:rsidRPr="007E6307">
        <w:rPr>
          <w:sz w:val="32"/>
          <w:szCs w:val="32"/>
        </w:rPr>
        <w:t>PROGRAM: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&lt;stdio.h&gt;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&lt;math.h&gt;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&lt;stdlib.h&gt;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input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"enter the values of x and f(x) respectively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fflush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stdin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"value of x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%d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="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"value of f(x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%d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)="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show_input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"the inputs are as follows:-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 xml:space="preserve"> x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\t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f(x)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%.3f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\t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%.3f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factorial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)||(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return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else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return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factorial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compute_val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u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product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1.00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u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>    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product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product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--;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+((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product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])/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factorial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else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product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product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+((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product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])/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factorial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product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u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return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newtons_forward_difference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diff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u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diff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]-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diff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diff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k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--;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]-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u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)/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"f(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)=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%lf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compute_val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u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newtons_backward_difference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diff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u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&gt;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--)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diff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]-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diff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diff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} 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]-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u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)/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h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"f(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)=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%lf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compute_val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u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lagranges_formula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double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numerator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denominator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numerator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denominator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if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!=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numerator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*=(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denominator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*=(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]-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j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numerator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/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denominator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"the value of f(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)=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%lf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main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fflush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stdin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"enter the number of entries="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%d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1.newtons forward difference formula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2.newtons backward difference formula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3.lagranges formula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enter the choice="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fflush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stdin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%d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"enter the inputs:-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fflush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stdin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input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"enter the value at which you want the function value="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show_input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switch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choice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case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newtons_forward_difference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case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newtons_backward_difference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case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3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lagranges_formula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default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: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"invalid choice"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break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return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373FFC" w:rsidRPr="00373FFC" w:rsidRDefault="00373FFC" w:rsidP="00373FFC">
      <w:pPr>
        <w:spacing w:after="200"/>
        <w:rPr>
          <w:sz w:val="32"/>
        </w:rPr>
      </w:pPr>
      <w:r>
        <w:rPr>
          <w:sz w:val="32"/>
          <w:szCs w:val="32"/>
        </w:rPr>
        <w:t>4.</w:t>
      </w:r>
      <w:r w:rsidRPr="00373FFC">
        <w:t xml:space="preserve"> </w:t>
      </w:r>
      <w:r w:rsidRPr="00373FFC">
        <w:rPr>
          <w:sz w:val="32"/>
        </w:rPr>
        <w:t>For the following table of values:</w:t>
      </w:r>
    </w:p>
    <w:p w:rsidR="00373FFC" w:rsidRPr="00373FFC" w:rsidRDefault="00373FFC" w:rsidP="00373FFC">
      <w:pPr>
        <w:spacing w:after="200"/>
        <w:rPr>
          <w:sz w:val="32"/>
        </w:rPr>
      </w:pPr>
      <w:r w:rsidRPr="00373FFC">
        <w:rPr>
          <w:sz w:val="32"/>
        </w:rPr>
        <w:t xml:space="preserve">    X</w:t>
      </w:r>
      <w:r w:rsidRPr="00373FFC">
        <w:rPr>
          <w:sz w:val="32"/>
        </w:rPr>
        <w:t xml:space="preserve"> </w:t>
      </w:r>
      <w:r w:rsidRPr="00373FFC">
        <w:rPr>
          <w:sz w:val="32"/>
        </w:rPr>
        <w:t xml:space="preserve"> </w:t>
      </w:r>
      <w:r w:rsidRPr="00373FFC">
        <w:rPr>
          <w:sz w:val="32"/>
        </w:rPr>
        <w:t>1 2</w:t>
      </w:r>
      <w:r w:rsidRPr="00373FFC">
        <w:rPr>
          <w:sz w:val="32"/>
        </w:rPr>
        <w:t xml:space="preserve"> </w:t>
      </w:r>
      <w:r w:rsidRPr="00373FFC">
        <w:rPr>
          <w:sz w:val="32"/>
        </w:rPr>
        <w:t xml:space="preserve"> 3 </w:t>
      </w:r>
      <w:r w:rsidRPr="00373FFC">
        <w:rPr>
          <w:sz w:val="32"/>
        </w:rPr>
        <w:t xml:space="preserve">  </w:t>
      </w:r>
      <w:r w:rsidRPr="00373FFC">
        <w:rPr>
          <w:sz w:val="32"/>
        </w:rPr>
        <w:t>4</w:t>
      </w:r>
    </w:p>
    <w:p w:rsidR="00373FFC" w:rsidRPr="00373FFC" w:rsidRDefault="00373FFC" w:rsidP="00373FFC">
      <w:pPr>
        <w:spacing w:after="200"/>
        <w:rPr>
          <w:sz w:val="32"/>
        </w:rPr>
      </w:pPr>
      <w:r w:rsidRPr="00373FFC">
        <w:rPr>
          <w:sz w:val="32"/>
        </w:rPr>
        <w:t xml:space="preserve"> f(x) 1 8 27 64 </w:t>
      </w:r>
    </w:p>
    <w:p w:rsidR="00373FFC" w:rsidRPr="00373FFC" w:rsidRDefault="00373FFC" w:rsidP="00373FFC">
      <w:pPr>
        <w:spacing w:after="200"/>
        <w:rPr>
          <w:sz w:val="36"/>
          <w:szCs w:val="32"/>
        </w:rPr>
      </w:pPr>
      <w:r w:rsidRPr="00373FFC">
        <w:rPr>
          <w:sz w:val="32"/>
        </w:rPr>
        <w:t>Find f(2.5) using all three methods and comment on your answer</w:t>
      </w:r>
    </w:p>
    <w:p w:rsidR="007E6307" w:rsidRDefault="00373FFC" w:rsidP="007E6307">
      <w:pPr>
        <w:spacing w:after="200"/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73FFC" w:rsidRPr="007E6307" w:rsidRDefault="00373FFC" w:rsidP="007E6307">
      <w:pPr>
        <w:spacing w:after="200"/>
        <w:ind w:left="36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4838700" cy="6905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 OUTPUT 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181600" cy="6753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1 OUTPUT 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610225" cy="5591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2 OUTPUT 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07" w:rsidRPr="007E6307" w:rsidRDefault="007E6307" w:rsidP="007E6307">
      <w:pPr>
        <w:pStyle w:val="ListParagraph"/>
        <w:numPr>
          <w:ilvl w:val="0"/>
          <w:numId w:val="1"/>
        </w:numPr>
        <w:spacing w:after="200"/>
        <w:rPr>
          <w:sz w:val="32"/>
          <w:szCs w:val="32"/>
        </w:rPr>
      </w:pPr>
      <w:r w:rsidRPr="007E6307">
        <w:rPr>
          <w:sz w:val="32"/>
          <w:szCs w:val="32"/>
        </w:rPr>
        <w:br w:type="page"/>
      </w:r>
    </w:p>
    <w:p w:rsidR="00373FFC" w:rsidRDefault="00373FFC">
      <w:pPr>
        <w:spacing w:after="200"/>
        <w:rPr>
          <w:sz w:val="32"/>
          <w:szCs w:val="32"/>
        </w:rPr>
      </w:pPr>
      <w:r w:rsidRPr="00373FFC">
        <w:rPr>
          <w:sz w:val="32"/>
          <w:szCs w:val="32"/>
        </w:rPr>
        <w:lastRenderedPageBreak/>
        <w:t>5. An experiment gave the following table of values for the dependent variable y for a set of known values of x. Obtain an appropriate least squares fit for the data.</w:t>
      </w:r>
    </w:p>
    <w:p w:rsidR="00373FFC" w:rsidRDefault="00373FFC">
      <w:pPr>
        <w:spacing w:after="200"/>
        <w:rPr>
          <w:sz w:val="32"/>
          <w:szCs w:val="32"/>
        </w:rPr>
      </w:pPr>
      <w:r w:rsidRPr="00373FFC">
        <w:rPr>
          <w:sz w:val="32"/>
          <w:szCs w:val="32"/>
        </w:rPr>
        <w:t xml:space="preserve"> x </w:t>
      </w:r>
      <w:r>
        <w:rPr>
          <w:sz w:val="32"/>
          <w:szCs w:val="32"/>
        </w:rPr>
        <w:t xml:space="preserve">   </w:t>
      </w:r>
      <w:r w:rsidRPr="00373FFC">
        <w:rPr>
          <w:sz w:val="32"/>
          <w:szCs w:val="32"/>
        </w:rPr>
        <w:t xml:space="preserve">1 </w:t>
      </w:r>
      <w:r>
        <w:rPr>
          <w:sz w:val="32"/>
          <w:szCs w:val="32"/>
        </w:rPr>
        <w:t xml:space="preserve">   </w:t>
      </w:r>
      <w:r w:rsidRPr="00373FFC">
        <w:rPr>
          <w:sz w:val="32"/>
          <w:szCs w:val="32"/>
        </w:rPr>
        <w:t xml:space="preserve">2 </w:t>
      </w:r>
      <w:r>
        <w:rPr>
          <w:sz w:val="32"/>
          <w:szCs w:val="32"/>
        </w:rPr>
        <w:t xml:space="preserve">   </w:t>
      </w:r>
      <w:r w:rsidRPr="00373FFC">
        <w:rPr>
          <w:sz w:val="32"/>
          <w:szCs w:val="32"/>
        </w:rPr>
        <w:t xml:space="preserve">3 </w:t>
      </w:r>
      <w:r>
        <w:rPr>
          <w:sz w:val="32"/>
          <w:szCs w:val="32"/>
        </w:rPr>
        <w:t xml:space="preserve">    </w:t>
      </w:r>
      <w:r w:rsidRPr="00373FFC">
        <w:rPr>
          <w:sz w:val="32"/>
          <w:szCs w:val="32"/>
        </w:rPr>
        <w:t xml:space="preserve">4 </w:t>
      </w:r>
      <w:r>
        <w:rPr>
          <w:sz w:val="32"/>
          <w:szCs w:val="32"/>
        </w:rPr>
        <w:t xml:space="preserve">      </w:t>
      </w:r>
      <w:r w:rsidRPr="00373FFC">
        <w:rPr>
          <w:sz w:val="32"/>
          <w:szCs w:val="32"/>
        </w:rPr>
        <w:t xml:space="preserve">5 </w:t>
      </w:r>
      <w:r>
        <w:rPr>
          <w:sz w:val="32"/>
          <w:szCs w:val="32"/>
        </w:rPr>
        <w:t xml:space="preserve">       </w:t>
      </w:r>
      <w:r w:rsidRPr="00373FFC">
        <w:rPr>
          <w:sz w:val="32"/>
          <w:szCs w:val="32"/>
        </w:rPr>
        <w:t xml:space="preserve">6 </w:t>
      </w:r>
      <w:r>
        <w:rPr>
          <w:sz w:val="32"/>
          <w:szCs w:val="32"/>
        </w:rPr>
        <w:t xml:space="preserve">     </w:t>
      </w:r>
      <w:r w:rsidRPr="00373FFC">
        <w:rPr>
          <w:sz w:val="32"/>
          <w:szCs w:val="32"/>
        </w:rPr>
        <w:t xml:space="preserve">7 </w:t>
      </w:r>
      <w:r>
        <w:rPr>
          <w:sz w:val="32"/>
          <w:szCs w:val="32"/>
        </w:rPr>
        <w:t xml:space="preserve">      </w:t>
      </w:r>
      <w:r w:rsidRPr="00373FFC">
        <w:rPr>
          <w:sz w:val="32"/>
          <w:szCs w:val="32"/>
        </w:rPr>
        <w:t>8</w:t>
      </w:r>
      <w:r>
        <w:rPr>
          <w:sz w:val="32"/>
          <w:szCs w:val="32"/>
        </w:rPr>
        <w:t xml:space="preserve">    </w:t>
      </w:r>
      <w:r w:rsidRPr="00373FFC">
        <w:rPr>
          <w:sz w:val="32"/>
          <w:szCs w:val="32"/>
        </w:rPr>
        <w:t xml:space="preserve"> 9</w:t>
      </w:r>
    </w:p>
    <w:p w:rsidR="00373FFC" w:rsidRDefault="00373FFC">
      <w:pPr>
        <w:spacing w:after="200"/>
        <w:rPr>
          <w:sz w:val="32"/>
          <w:szCs w:val="32"/>
        </w:rPr>
      </w:pPr>
      <w:r w:rsidRPr="00373FFC">
        <w:rPr>
          <w:sz w:val="32"/>
          <w:szCs w:val="32"/>
        </w:rPr>
        <w:t xml:space="preserve"> y 5.5 7.0 9.6 11.5 12.6 14.4 17.6 19.5 20.5 </w:t>
      </w:r>
    </w:p>
    <w:p w:rsidR="00373FFC" w:rsidRDefault="00373FFC">
      <w:pPr>
        <w:spacing w:after="200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&lt;math.h&gt;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&lt;stdlib.h&gt;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#include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&lt;stdio.h&gt;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input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"enter the values of x and f(x) respectively:-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"x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%d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="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"f(x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%d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)="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"the given data are as follows:-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"x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\t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f(x)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\t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%f</w:t>
      </w:r>
      <w:r w:rsidRPr="00373FFC">
        <w:rPr>
          <w:rFonts w:ascii="Consolas" w:eastAsia="Times New Roman" w:hAnsi="Consolas" w:cs="Times New Roman"/>
          <w:b w:val="0"/>
          <w:color w:val="EE0000"/>
          <w:sz w:val="21"/>
          <w:szCs w:val="21"/>
          <w:lang w:val="en-IN" w:eastAsia="en-IN"/>
        </w:rPr>
        <w:t>\n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void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curve_fit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sum_x2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sum_xy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sum_y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for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&lt;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++)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sum_x2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+=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pow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],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sum_y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sum_xy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+=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]*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i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    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sum_xy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sum_y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)/(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sum_x2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-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=(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sum_y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-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*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sum_x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)/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"the equation is :-y=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%0.2f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+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%0.2f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x"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a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b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main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()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{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"enter the number of entries="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scanf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%d</w:t>
      </w:r>
      <w:r w:rsidRPr="00373FFC">
        <w:rPr>
          <w:rFonts w:ascii="Consolas" w:eastAsia="Times New Roman" w:hAnsi="Consolas" w:cs="Times New Roman"/>
          <w:b w:val="0"/>
          <w:color w:val="A31515"/>
          <w:sz w:val="21"/>
          <w:szCs w:val="21"/>
          <w:lang w:val="en-IN" w:eastAsia="en-IN"/>
        </w:rPr>
        <w:t>"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,&amp;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IN" w:eastAsia="en-IN"/>
        </w:rPr>
        <w:t>float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10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][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2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];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input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print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795E26"/>
          <w:sz w:val="21"/>
          <w:szCs w:val="21"/>
          <w:lang w:val="en-IN" w:eastAsia="en-IN"/>
        </w:rPr>
        <w:t>curve_fit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(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f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,</w:t>
      </w:r>
      <w:r w:rsidRPr="00373FFC">
        <w:rPr>
          <w:rFonts w:ascii="Consolas" w:eastAsia="Times New Roman" w:hAnsi="Consolas" w:cs="Times New Roman"/>
          <w:b w:val="0"/>
          <w:color w:val="001080"/>
          <w:sz w:val="21"/>
          <w:szCs w:val="21"/>
          <w:lang w:val="en-IN" w:eastAsia="en-IN"/>
        </w:rPr>
        <w:t>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);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    </w:t>
      </w:r>
      <w:r w:rsidRPr="00373FFC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IN" w:eastAsia="en-IN"/>
        </w:rPr>
        <w:t>return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 xml:space="preserve"> </w:t>
      </w:r>
      <w:r w:rsidRPr="00373FFC">
        <w:rPr>
          <w:rFonts w:ascii="Consolas" w:eastAsia="Times New Roman" w:hAnsi="Consolas" w:cs="Times New Roman"/>
          <w:b w:val="0"/>
          <w:color w:val="098658"/>
          <w:sz w:val="21"/>
          <w:szCs w:val="21"/>
          <w:lang w:val="en-IN" w:eastAsia="en-IN"/>
        </w:rPr>
        <w:t>0</w:t>
      </w: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;</w:t>
      </w:r>
    </w:p>
    <w:p w:rsidR="00373FFC" w:rsidRPr="00373FFC" w:rsidRDefault="00373FFC" w:rsidP="00373FFC">
      <w:pPr>
        <w:shd w:val="clear" w:color="auto" w:fill="FFFFFF"/>
        <w:spacing w:line="285" w:lineRule="atLeast"/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</w:pPr>
      <w:r w:rsidRPr="00373FFC">
        <w:rPr>
          <w:rFonts w:ascii="Consolas" w:eastAsia="Times New Roman" w:hAnsi="Consolas" w:cs="Times New Roman"/>
          <w:b w:val="0"/>
          <w:color w:val="000000"/>
          <w:sz w:val="21"/>
          <w:szCs w:val="21"/>
          <w:lang w:val="en-IN" w:eastAsia="en-IN"/>
        </w:rPr>
        <w:t>}</w:t>
      </w:r>
    </w:p>
    <w:p w:rsidR="00373FFC" w:rsidRDefault="00373FFC">
      <w:pPr>
        <w:spacing w:after="20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E6307" w:rsidRPr="007E6307" w:rsidRDefault="00373FFC" w:rsidP="00373FFC">
      <w:pPr>
        <w:spacing w:after="20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4962525" cy="7181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5 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307" w:rsidRPr="007E6307" w:rsidSect="00DF027C">
      <w:headerReference w:type="default" r:id="rId16"/>
      <w:footerReference w:type="default" r:id="rId17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E47" w:rsidRDefault="00286E47">
      <w:r>
        <w:separator/>
      </w:r>
    </w:p>
    <w:p w:rsidR="00286E47" w:rsidRDefault="00286E47"/>
  </w:endnote>
  <w:endnote w:type="continuationSeparator" w:id="0">
    <w:p w:rsidR="00286E47" w:rsidRDefault="00286E47">
      <w:r>
        <w:continuationSeparator/>
      </w:r>
    </w:p>
    <w:p w:rsidR="00286E47" w:rsidRDefault="00286E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307" w:rsidRDefault="007E63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FF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E6307" w:rsidRDefault="007E63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E47" w:rsidRDefault="00286E47">
      <w:r>
        <w:separator/>
      </w:r>
    </w:p>
    <w:p w:rsidR="00286E47" w:rsidRDefault="00286E47"/>
  </w:footnote>
  <w:footnote w:type="continuationSeparator" w:id="0">
    <w:p w:rsidR="00286E47" w:rsidRDefault="00286E47">
      <w:r>
        <w:continuationSeparator/>
      </w:r>
    </w:p>
    <w:p w:rsidR="00286E47" w:rsidRDefault="00286E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7E630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7E6307" w:rsidRDefault="007E6307">
          <w:pPr>
            <w:pStyle w:val="Header"/>
          </w:pPr>
        </w:p>
      </w:tc>
    </w:tr>
  </w:tbl>
  <w:p w:rsidR="007E6307" w:rsidRDefault="007E6307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0068F"/>
    <w:multiLevelType w:val="hybridMultilevel"/>
    <w:tmpl w:val="79D2E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07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86E47"/>
    <w:rsid w:val="002F51F5"/>
    <w:rsid w:val="00312137"/>
    <w:rsid w:val="00330359"/>
    <w:rsid w:val="0033762F"/>
    <w:rsid w:val="00366C7E"/>
    <w:rsid w:val="00373FFC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E6307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90FA363B-D0CF-4EAC-BDE9-E9AC276F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7E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sv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hamRider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CF8DFD17CA446390E27F05C5ECE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0B4BC-5E3C-479E-974E-38FD2FCF20B3}"/>
      </w:docPartPr>
      <w:docPartBody>
        <w:p w:rsidR="00000000" w:rsidRDefault="007B3204">
          <w:pPr>
            <w:pStyle w:val="09CF8DFD17CA446390E27F05C5ECE7B8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April 12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35DB3354D8C9403794F9CA5EE8A78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0502F-A7EF-4C71-ACC3-28CFF2F30F31}"/>
      </w:docPartPr>
      <w:docPartBody>
        <w:p w:rsidR="00000000" w:rsidRDefault="007B3204">
          <w:pPr>
            <w:pStyle w:val="35DB3354D8C9403794F9CA5EE8A78B9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04"/>
    <w:rsid w:val="007B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09CF8DFD17CA446390E27F05C5ECE7B8">
    <w:name w:val="09CF8DFD17CA446390E27F05C5ECE7B8"/>
  </w:style>
  <w:style w:type="paragraph" w:customStyle="1" w:styleId="F0647433531B4B62B170803CA9144BB4">
    <w:name w:val="F0647433531B4B62B170803CA9144BB4"/>
  </w:style>
  <w:style w:type="paragraph" w:customStyle="1" w:styleId="35DB3354D8C9403794F9CA5EE8A78B90">
    <w:name w:val="35DB3354D8C9403794F9CA5EE8A78B90"/>
  </w:style>
  <w:style w:type="paragraph" w:customStyle="1" w:styleId="B146BA1228DA435AA66FC91666B1834B">
    <w:name w:val="B146BA1228DA435AA66FC91666B1834B"/>
  </w:style>
  <w:style w:type="paragraph" w:customStyle="1" w:styleId="1D19BD0FF9A24C8EB331F85A47869FDF">
    <w:name w:val="1D19BD0FF9A24C8EB331F85A47869FDF"/>
  </w:style>
  <w:style w:type="paragraph" w:customStyle="1" w:styleId="7B3558DC783448AB9A78AAE0AC4989B4">
    <w:name w:val="7B3558DC783448AB9A78AAE0AC4989B4"/>
  </w:style>
  <w:style w:type="paragraph" w:customStyle="1" w:styleId="7641274AC5A2485283C8EF3DDD858942">
    <w:name w:val="7641274AC5A2485283C8EF3DDD858942"/>
  </w:style>
  <w:style w:type="paragraph" w:customStyle="1" w:styleId="FC22E760600346E587BD68DAB4CE93AC">
    <w:name w:val="FC22E760600346E587BD68DAB4CE9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SOHAM CHOWDHURY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19</TotalTime>
  <Pages>19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SohamRider</dc:creator>
  <cp:keywords/>
  <cp:lastModifiedBy>Microsoft account</cp:lastModifiedBy>
  <cp:revision>1</cp:revision>
  <cp:lastPrinted>2006-08-01T17:47:00Z</cp:lastPrinted>
  <dcterms:created xsi:type="dcterms:W3CDTF">2022-04-12T08:29:00Z</dcterms:created>
  <dcterms:modified xsi:type="dcterms:W3CDTF">2022-04-12T08:50:00Z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